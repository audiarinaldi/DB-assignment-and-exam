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E92FA5B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30F3" w14:textId="77777777" w:rsidR="00B65C0D" w:rsidRDefault="00B65C0D" w:rsidP="00B65C0D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36656A16" w14:textId="5E4D255B" w:rsidR="00235C36" w:rsidRPr="00876A58" w:rsidRDefault="0005048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050481"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C9CEB1E" w:rsidR="00F80742" w:rsidRPr="00DF718C" w:rsidRDefault="00A97E2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A97E29"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A8FC666" w:rsidR="000732DF" w:rsidRPr="0036420F" w:rsidRDefault="00D070C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070CB">
              <w:rPr>
                <w:rFonts w:ascii="Arial" w:hAnsi="Arial" w:cs="Arial"/>
                <w:b/>
                <w:sz w:val="20"/>
              </w:rPr>
              <w:t>O223-ISYS6169-LC03103-01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2F70395" w:rsidR="00535DA7" w:rsidRPr="00886FD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86FD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86FD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21218CF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4B4E8EA5" w14:textId="77777777" w:rsidR="00BA5905" w:rsidRPr="000C3329" w:rsidRDefault="00BA5905" w:rsidP="00BA5905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FC33ACB" w14:textId="77777777" w:rsidR="00BA5905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1FB331F9" w14:textId="77777777" w:rsidR="00BA5905" w:rsidRPr="00F327B8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3890E816" w14:textId="77777777" w:rsidR="00BA5905" w:rsidRPr="00C424D7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2A246A89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5217DBBE" w14:textId="77777777" w:rsidR="00BA5905" w:rsidRPr="00ED541B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7855D6EB" w14:textId="77777777" w:rsidR="00BA5905" w:rsidRPr="007567B7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1022FFD8" w14:textId="77777777" w:rsidR="00BA5905" w:rsidRDefault="00BA5905" w:rsidP="00BA590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29BDA85C" w14:textId="77777777" w:rsidR="00BA5905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BF08F4F" w14:textId="77777777" w:rsidR="00BA5905" w:rsidRPr="00BD0E8D" w:rsidRDefault="00BA5905" w:rsidP="00BA590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06B6CB41" w14:textId="77777777" w:rsidR="00BA5905" w:rsidRPr="000C3329" w:rsidRDefault="00BA5905" w:rsidP="00BA5905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DA03257" w14:textId="77777777" w:rsidR="00BA5905" w:rsidRPr="00BD0E8D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75B7F025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C84B2A7" w14:textId="77777777" w:rsidR="00BA5905" w:rsidRPr="00BD0E8D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9C68A34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0B0EF6A" w14:textId="77777777" w:rsidR="00BA5905" w:rsidRPr="00BD0E8D" w:rsidRDefault="00BA5905" w:rsidP="00BA5905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EDD9F88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73DFF13" w14:textId="77777777" w:rsidR="00BA5905" w:rsidRPr="00E30D48" w:rsidRDefault="00BA5905" w:rsidP="00BA5905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706F2722" w14:textId="77777777" w:rsidR="00BA5905" w:rsidRPr="00BD0E8D" w:rsidRDefault="00BA5905" w:rsidP="00BA5905">
      <w:pPr>
        <w:spacing w:line="360" w:lineRule="auto"/>
        <w:ind w:left="360" w:hanging="360"/>
      </w:pPr>
    </w:p>
    <w:p w14:paraId="733D3C22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0F38DD10" w14:textId="77777777" w:rsidR="00BA5905" w:rsidRPr="00E30D48" w:rsidRDefault="00BA5905" w:rsidP="00BA5905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13857A45" w14:textId="77777777" w:rsidR="00BA5905" w:rsidRPr="00B57FC4" w:rsidRDefault="00BA5905" w:rsidP="00BA5905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2B0592D" w14:textId="77777777" w:rsidR="00BA590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4259B7FD" w14:textId="77777777" w:rsidR="00BA5905" w:rsidRPr="007A56E2" w:rsidRDefault="00BA5905" w:rsidP="00BA5905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06F437F0" w14:textId="77777777" w:rsidR="00BA5905" w:rsidRDefault="00BA5905" w:rsidP="00BA5905">
      <w:pPr>
        <w:spacing w:line="360" w:lineRule="auto"/>
        <w:ind w:left="360"/>
        <w:jc w:val="both"/>
        <w:rPr>
          <w:lang w:val="id-ID"/>
        </w:rPr>
      </w:pPr>
    </w:p>
    <w:p w14:paraId="6212A031" w14:textId="77777777" w:rsidR="00BA5905" w:rsidRPr="00BE3C7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7F9865DE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BA5905" w:rsidRPr="00782E05" w14:paraId="1328DD1A" w14:textId="77777777" w:rsidTr="00220006">
        <w:tc>
          <w:tcPr>
            <w:tcW w:w="1800" w:type="dxa"/>
            <w:shd w:val="clear" w:color="auto" w:fill="D9D9D9" w:themeFill="background1" w:themeFillShade="D9"/>
          </w:tcPr>
          <w:p w14:paraId="1488EF56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Tugas Mandiri</w:t>
            </w:r>
          </w:p>
          <w:p w14:paraId="6452691E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8978A8D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Proyek</w:t>
            </w:r>
          </w:p>
          <w:p w14:paraId="78AB1737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6A68A92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UAP</w:t>
            </w:r>
          </w:p>
          <w:p w14:paraId="4E1EEAF7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A5905" w:rsidRPr="00782E05" w14:paraId="472ACFCB" w14:textId="77777777" w:rsidTr="00220006">
        <w:trPr>
          <w:trHeight w:val="422"/>
        </w:trPr>
        <w:tc>
          <w:tcPr>
            <w:tcW w:w="1800" w:type="dxa"/>
            <w:vAlign w:val="center"/>
          </w:tcPr>
          <w:p w14:paraId="21B6D9FB" w14:textId="077059DF" w:rsidR="00BA5905" w:rsidRPr="00782E05" w:rsidRDefault="00E9521B" w:rsidP="00220006">
            <w:pPr>
              <w:jc w:val="center"/>
              <w:rPr>
                <w:bCs/>
              </w:rPr>
            </w:pPr>
            <w:r w:rsidRPr="00782E05">
              <w:rPr>
                <w:bCs/>
              </w:rPr>
              <w:t>30</w:t>
            </w:r>
            <w:r w:rsidR="00BA5905" w:rsidRPr="00782E05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14:paraId="7ED53A1C" w14:textId="13F85B79" w:rsidR="00BA5905" w:rsidRPr="00782E05" w:rsidRDefault="008C1D20" w:rsidP="00220006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E9521B" w:rsidRPr="00782E05">
              <w:rPr>
                <w:bCs/>
              </w:rPr>
              <w:t>0</w:t>
            </w:r>
            <w:r w:rsidR="00BA5905" w:rsidRPr="00782E05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14:paraId="552352C2" w14:textId="7EED23D9" w:rsidR="00BA5905" w:rsidRPr="00782E05" w:rsidRDefault="008C1D20" w:rsidP="00220006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E9521B" w:rsidRPr="00782E05">
              <w:rPr>
                <w:bCs/>
              </w:rPr>
              <w:t>0%</w:t>
            </w:r>
          </w:p>
        </w:tc>
      </w:tr>
    </w:tbl>
    <w:p w14:paraId="50726720" w14:textId="77777777" w:rsidR="00BA5905" w:rsidRDefault="00BA5905" w:rsidP="00BA5905">
      <w:pPr>
        <w:spacing w:line="360" w:lineRule="auto"/>
        <w:ind w:left="360"/>
        <w:jc w:val="both"/>
        <w:rPr>
          <w:lang w:val="id-ID"/>
        </w:rPr>
      </w:pPr>
    </w:p>
    <w:p w14:paraId="4FEB224C" w14:textId="77777777" w:rsidR="00BA5905" w:rsidRPr="0057123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0A8F9820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A5905" w14:paraId="0EC4DAAD" w14:textId="77777777" w:rsidTr="0022000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1CBC749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41A9162F" w14:textId="77777777" w:rsidR="00BA5905" w:rsidRPr="00290165" w:rsidRDefault="00BA5905" w:rsidP="0022000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A5905" w14:paraId="4F812B26" w14:textId="77777777" w:rsidTr="00220006">
        <w:trPr>
          <w:trHeight w:val="773"/>
        </w:trPr>
        <w:tc>
          <w:tcPr>
            <w:tcW w:w="4410" w:type="dxa"/>
            <w:vAlign w:val="center"/>
          </w:tcPr>
          <w:p w14:paraId="608A24F8" w14:textId="74BF091C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SQL Server Management Studio 18.5.1</w:t>
            </w:r>
          </w:p>
          <w:p w14:paraId="2EB91F94" w14:textId="65A64F6F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SQL Server Developer 2019</w:t>
            </w:r>
          </w:p>
          <w:p w14:paraId="0EFD304F" w14:textId="6184E87C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Microsoft Office 365</w:t>
            </w:r>
          </w:p>
          <w:p w14:paraId="056003DF" w14:textId="69DA8543" w:rsidR="00BA5905" w:rsidRPr="00290165" w:rsidRDefault="0057183F" w:rsidP="0057183F">
            <w:pPr>
              <w:rPr>
                <w:bCs/>
                <w:highlight w:val="yellow"/>
              </w:rPr>
            </w:pPr>
            <w:r w:rsidRPr="0057183F">
              <w:rPr>
                <w:color w:val="000000"/>
                <w:lang w:val="id-ID"/>
              </w:rPr>
              <w:t>Visual Paradigm Community Edition 16.1</w:t>
            </w:r>
          </w:p>
        </w:tc>
      </w:tr>
    </w:tbl>
    <w:p w14:paraId="29611FEE" w14:textId="77777777" w:rsidR="00BA5905" w:rsidRPr="008F6BBE" w:rsidRDefault="00BA5905" w:rsidP="00BA5905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8F6BB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mandiri, proyek, dan uap untuk matakuliah ini adalah sebagai berikut:</w:t>
      </w:r>
    </w:p>
    <w:p w14:paraId="0E12C01C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8F6BBE">
        <w:rPr>
          <w:rStyle w:val="longtext"/>
          <w:i/>
          <w:iCs/>
          <w:sz w:val="18"/>
          <w:szCs w:val="18"/>
        </w:rPr>
        <w:t>File extensions should be included in assignment and project collection for this subject are described as follows:</w:t>
      </w:r>
      <w:r w:rsidRPr="00166B89">
        <w:rPr>
          <w:rStyle w:val="longtext"/>
          <w:i/>
          <w:iCs/>
          <w:sz w:val="18"/>
          <w:szCs w:val="18"/>
        </w:rPr>
        <w:t xml:space="preserve">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BA5905" w14:paraId="1697FE55" w14:textId="77777777" w:rsidTr="0022000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0060B310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18C22BD4" w14:textId="77777777" w:rsidR="00BA5905" w:rsidRPr="007E1E52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C1834A3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77A84A80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E3F1B7F" w14:textId="77777777" w:rsidR="00BA5905" w:rsidRPr="002B1798" w:rsidRDefault="00BA5905" w:rsidP="0022000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60E8884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A5905" w14:paraId="6F2442F8" w14:textId="77777777" w:rsidTr="00220006">
        <w:trPr>
          <w:trHeight w:val="620"/>
        </w:trPr>
        <w:tc>
          <w:tcPr>
            <w:tcW w:w="3005" w:type="dxa"/>
            <w:vAlign w:val="center"/>
          </w:tcPr>
          <w:p w14:paraId="6004B634" w14:textId="19404923" w:rsidR="00BA5905" w:rsidRPr="007E1E52" w:rsidRDefault="00EE182D" w:rsidP="00220006">
            <w:pPr>
              <w:rPr>
                <w:bCs/>
              </w:rPr>
            </w:pPr>
            <w:r w:rsidRPr="00EE182D">
              <w:rPr>
                <w:bCs/>
              </w:rPr>
              <w:t>SQL</w:t>
            </w:r>
          </w:p>
        </w:tc>
        <w:tc>
          <w:tcPr>
            <w:tcW w:w="3005" w:type="dxa"/>
            <w:vAlign w:val="center"/>
          </w:tcPr>
          <w:p w14:paraId="2FCED2FE" w14:textId="59C6B162" w:rsidR="00BA5905" w:rsidRPr="007E1E52" w:rsidRDefault="00EE182D" w:rsidP="00220006">
            <w:pPr>
              <w:rPr>
                <w:bCs/>
              </w:rPr>
            </w:pPr>
            <w:r w:rsidRPr="00EE182D">
              <w:rPr>
                <w:bCs/>
              </w:rPr>
              <w:t>SQL, VPP, Image Files (JPG / PNG)</w:t>
            </w:r>
          </w:p>
        </w:tc>
        <w:tc>
          <w:tcPr>
            <w:tcW w:w="3005" w:type="dxa"/>
            <w:vAlign w:val="center"/>
          </w:tcPr>
          <w:p w14:paraId="2C81158B" w14:textId="75D4AD18" w:rsidR="00BA5905" w:rsidRPr="007E1E52" w:rsidRDefault="005E7919" w:rsidP="00220006">
            <w:pPr>
              <w:rPr>
                <w:bCs/>
              </w:rPr>
            </w:pPr>
            <w:r w:rsidRPr="005E7919">
              <w:rPr>
                <w:bCs/>
              </w:rPr>
              <w:t>SQL</w:t>
            </w:r>
          </w:p>
        </w:tc>
      </w:tr>
    </w:tbl>
    <w:p w14:paraId="2FB3DA59" w14:textId="6F87A6AC" w:rsidR="005B66A9" w:rsidRDefault="005B66A9" w:rsidP="005B66A9">
      <w:pPr>
        <w:rPr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6E47E07" w14:textId="77777777" w:rsidR="006419A3" w:rsidRDefault="006419A3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1374C53" w14:textId="77777777" w:rsidR="004A36D5" w:rsidRPr="00760D23" w:rsidRDefault="004A36D5" w:rsidP="004A36D5">
      <w:pPr>
        <w:rPr>
          <w:b/>
        </w:rPr>
      </w:pPr>
      <w:r>
        <w:rPr>
          <w:b/>
        </w:rPr>
        <w:lastRenderedPageBreak/>
        <w:t>Tabel Relasional</w:t>
      </w:r>
    </w:p>
    <w:p w14:paraId="4177BDAE" w14:textId="77777777" w:rsidR="004A36D5" w:rsidRPr="00BC4251" w:rsidRDefault="004A36D5" w:rsidP="004A36D5">
      <w:pPr>
        <w:rPr>
          <w:rFonts w:ascii="Arial" w:hAnsi="Arial" w:cs="Arial"/>
          <w:i/>
          <w:sz w:val="16"/>
          <w:szCs w:val="16"/>
        </w:rPr>
      </w:pPr>
      <w:r w:rsidRPr="00BC4251">
        <w:rPr>
          <w:rFonts w:ascii="Arial" w:hAnsi="Arial" w:cs="Arial"/>
          <w:i/>
          <w:sz w:val="16"/>
          <w:szCs w:val="16"/>
        </w:rPr>
        <w:t>Relational Table</w:t>
      </w:r>
    </w:p>
    <w:p w14:paraId="29B49887" w14:textId="77777777" w:rsidR="004A36D5" w:rsidRDefault="004A36D5" w:rsidP="004A36D5"/>
    <w:p w14:paraId="104C2998" w14:textId="77777777" w:rsidR="004A36D5" w:rsidRDefault="004A36D5" w:rsidP="004A36D5">
      <w:pPr>
        <w:jc w:val="both"/>
        <w:rPr>
          <w:b/>
        </w:rPr>
      </w:pPr>
    </w:p>
    <w:p w14:paraId="54E468AF" w14:textId="77777777" w:rsidR="004A36D5" w:rsidRPr="00DC636A" w:rsidRDefault="004A36D5" w:rsidP="004A36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CompShop</w:t>
      </w:r>
    </w:p>
    <w:p w14:paraId="5990F1D1" w14:textId="77777777" w:rsidR="004A36D5" w:rsidRDefault="004A36D5" w:rsidP="004A36D5">
      <w:pPr>
        <w:jc w:val="center"/>
        <w:rPr>
          <w:b/>
        </w:rPr>
      </w:pPr>
    </w:p>
    <w:p w14:paraId="2899BC83" w14:textId="77777777" w:rsidR="004A36D5" w:rsidRDefault="004A36D5" w:rsidP="004A36D5">
      <w:pPr>
        <w:spacing w:line="360" w:lineRule="auto"/>
        <w:ind w:firstLine="720"/>
        <w:jc w:val="both"/>
      </w:pPr>
      <w:bookmarkStart w:id="1" w:name="_Hlk38569365"/>
      <w:bookmarkStart w:id="2" w:name="_Hlk38564025"/>
      <w:r w:rsidRPr="008A127F">
        <w:rPr>
          <w:b/>
        </w:rPr>
        <w:t>CompShop</w:t>
      </w:r>
      <w:r>
        <w:rPr>
          <w:b/>
          <w:lang w:val="id-ID"/>
        </w:rPr>
        <w:t xml:space="preserve"> </w:t>
      </w:r>
      <w:r>
        <w:t xml:space="preserve">is a new established </w:t>
      </w:r>
      <w:r>
        <w:rPr>
          <w:lang w:val="id-ID"/>
        </w:rPr>
        <w:t>computer</w:t>
      </w:r>
      <w:r>
        <w:t xml:space="preserve"> shop in Jakarta</w:t>
      </w:r>
      <w:r w:rsidRPr="009A6A13">
        <w:t>.</w:t>
      </w:r>
      <w:r>
        <w:t xml:space="preserve"> </w:t>
      </w:r>
      <w:r w:rsidRPr="008A127F">
        <w:rPr>
          <w:b/>
        </w:rPr>
        <w:t>CompShop</w:t>
      </w:r>
      <w:r>
        <w:rPr>
          <w:b/>
          <w:lang w:val="id-ID"/>
        </w:rPr>
        <w:t xml:space="preserve"> </w:t>
      </w:r>
      <w:r>
        <w:t xml:space="preserve">provides many kinds of </w:t>
      </w:r>
      <w:r>
        <w:rPr>
          <w:lang w:val="id-ID"/>
        </w:rPr>
        <w:t>computer components</w:t>
      </w:r>
      <w:r>
        <w:t xml:space="preserve"> like </w:t>
      </w:r>
      <w:r>
        <w:rPr>
          <w:lang w:val="id-ID"/>
        </w:rPr>
        <w:t xml:space="preserve">processor, motherboard, </w:t>
      </w:r>
      <w:r>
        <w:t xml:space="preserve">etc. </w:t>
      </w:r>
      <w:r w:rsidRPr="008A127F">
        <w:rPr>
          <w:b/>
        </w:rPr>
        <w:t>CompShop</w:t>
      </w:r>
      <w:r>
        <w:rPr>
          <w:b/>
          <w:lang w:val="id-ID"/>
        </w:rPr>
        <w:t xml:space="preserve"> </w:t>
      </w:r>
      <w:r w:rsidRPr="00B75E4A">
        <w:t>also</w:t>
      </w:r>
      <w:r>
        <w:t xml:space="preserve"> provides </w:t>
      </w:r>
      <w:r>
        <w:rPr>
          <w:lang w:val="id-ID"/>
        </w:rPr>
        <w:t>t</w:t>
      </w:r>
      <w:r>
        <w:rPr>
          <w:b/>
        </w:rPr>
        <w:t>ransaction</w:t>
      </w:r>
      <w:r>
        <w:t xml:space="preserve"> </w:t>
      </w:r>
      <w:r>
        <w:rPr>
          <w:lang w:val="id-ID"/>
        </w:rPr>
        <w:t xml:space="preserve">record </w:t>
      </w:r>
      <w:r>
        <w:t xml:space="preserve">for every </w:t>
      </w:r>
      <w:r>
        <w:rPr>
          <w:b/>
        </w:rPr>
        <w:t>customer</w:t>
      </w:r>
      <w:r>
        <w:t xml:space="preserve"> that wants to buy </w:t>
      </w:r>
      <w:r w:rsidRPr="00BB5CA0">
        <w:rPr>
          <w:bCs/>
          <w:lang w:val="id-ID"/>
        </w:rPr>
        <w:t>computer’s component</w:t>
      </w:r>
      <w:r>
        <w:rPr>
          <w:b/>
        </w:rPr>
        <w:t xml:space="preserve"> </w:t>
      </w:r>
      <w:r>
        <w:t xml:space="preserve">and will be handled by a </w:t>
      </w:r>
      <w:r w:rsidRPr="00BB5CA0">
        <w:rPr>
          <w:b/>
          <w:bCs/>
        </w:rPr>
        <w:t>staff</w:t>
      </w:r>
      <w:r>
        <w:t>. The customer can buy more than one</w:t>
      </w:r>
      <w:r>
        <w:rPr>
          <w:lang w:val="id-ID"/>
        </w:rPr>
        <w:t xml:space="preserve"> </w:t>
      </w:r>
      <w:r w:rsidRPr="00EE3697">
        <w:rPr>
          <w:bCs/>
          <w:lang w:val="id-ID"/>
        </w:rPr>
        <w:t>computer’s</w:t>
      </w:r>
      <w:r>
        <w:rPr>
          <w:b/>
          <w:lang w:val="id-ID"/>
        </w:rPr>
        <w:t xml:space="preserve"> </w:t>
      </w:r>
      <w:r w:rsidRPr="00EE3697">
        <w:rPr>
          <w:bCs/>
          <w:lang w:val="id-ID"/>
        </w:rPr>
        <w:t>component</w:t>
      </w:r>
      <w:r>
        <w:t xml:space="preserve"> in a single </w:t>
      </w:r>
      <w:r w:rsidRPr="00AE4929">
        <w:rPr>
          <w:b/>
          <w:bCs/>
        </w:rPr>
        <w:t>transaction</w:t>
      </w:r>
      <w:r>
        <w:t>.</w:t>
      </w:r>
    </w:p>
    <w:p w14:paraId="2CE1C269" w14:textId="77777777" w:rsidR="004A36D5" w:rsidRDefault="004A36D5" w:rsidP="004A36D5">
      <w:pPr>
        <w:spacing w:line="360" w:lineRule="auto"/>
        <w:jc w:val="both"/>
      </w:pPr>
    </w:p>
    <w:bookmarkEnd w:id="1"/>
    <w:p w14:paraId="6BEC014C" w14:textId="77777777" w:rsidR="004A36D5" w:rsidRPr="00AB4EEE" w:rsidRDefault="004A36D5" w:rsidP="004A36D5">
      <w:pPr>
        <w:jc w:val="center"/>
        <w:rPr>
          <w:bCs/>
        </w:rPr>
      </w:pPr>
      <w:r>
        <w:rPr>
          <w:noProof/>
        </w:rPr>
        <w:drawing>
          <wp:inline distT="0" distB="0" distL="0" distR="0" wp14:anchorId="50450A21" wp14:editId="03A273C0">
            <wp:extent cx="6278880" cy="4363472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468" cy="440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7FAA191" w14:textId="77777777" w:rsidR="004A36D5" w:rsidRPr="001E525F" w:rsidRDefault="004A36D5" w:rsidP="004A36D5">
      <w:pPr>
        <w:rPr>
          <w:b/>
        </w:rPr>
      </w:pPr>
    </w:p>
    <w:p w14:paraId="45151350" w14:textId="77777777" w:rsidR="004A36D5" w:rsidRDefault="004A36D5" w:rsidP="004A36D5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5492C385" w14:textId="77777777" w:rsidR="004A36D5" w:rsidRDefault="004A36D5" w:rsidP="004A36D5">
      <w:pPr>
        <w:spacing w:after="200" w:line="276" w:lineRule="auto"/>
        <w:rPr>
          <w:rFonts w:eastAsiaTheme="majorEastAsia" w:cstheme="majorBidi"/>
          <w:b/>
          <w:bCs/>
        </w:rPr>
      </w:pPr>
      <w:r>
        <w:br w:type="page"/>
      </w:r>
    </w:p>
    <w:p w14:paraId="1D63AEE5" w14:textId="77777777" w:rsidR="004A36D5" w:rsidRPr="001C24E3" w:rsidRDefault="004A36D5" w:rsidP="004A36D5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 w:rsidRPr="001C24E3">
        <w:rPr>
          <w:rFonts w:ascii="Times New Roman" w:hAnsi="Times New Roman"/>
          <w:color w:val="auto"/>
          <w:sz w:val="24"/>
          <w:szCs w:val="24"/>
        </w:rPr>
        <w:lastRenderedPageBreak/>
        <w:t>Soal</w:t>
      </w:r>
    </w:p>
    <w:p w14:paraId="1439380C" w14:textId="77777777" w:rsidR="004A36D5" w:rsidRDefault="004A36D5" w:rsidP="004A36D5">
      <w:pPr>
        <w:jc w:val="both"/>
        <w:rPr>
          <w:rFonts w:ascii="Arial" w:hAnsi="Arial" w:cs="Arial"/>
          <w:i/>
          <w:sz w:val="16"/>
        </w:rPr>
      </w:pPr>
      <w:r w:rsidRPr="001C24E3">
        <w:rPr>
          <w:rFonts w:ascii="Arial" w:hAnsi="Arial" w:cs="Arial"/>
          <w:i/>
          <w:sz w:val="16"/>
        </w:rPr>
        <w:t xml:space="preserve">Case </w:t>
      </w:r>
    </w:p>
    <w:p w14:paraId="7227E851" w14:textId="77777777" w:rsidR="004A36D5" w:rsidRDefault="004A36D5" w:rsidP="004A36D5">
      <w:pPr>
        <w:jc w:val="both"/>
        <w:rPr>
          <w:rFonts w:ascii="Arial" w:hAnsi="Arial" w:cs="Arial"/>
          <w:i/>
          <w:sz w:val="16"/>
        </w:rPr>
      </w:pPr>
    </w:p>
    <w:p w14:paraId="000861F7" w14:textId="77777777" w:rsidR="004A36D5" w:rsidRPr="00E92EA5" w:rsidRDefault="004A36D5" w:rsidP="004A36D5">
      <w:pPr>
        <w:pStyle w:val="ListParagraph"/>
        <w:numPr>
          <w:ilvl w:val="0"/>
          <w:numId w:val="12"/>
        </w:numPr>
        <w:ind w:left="450"/>
        <w:jc w:val="both"/>
      </w:pPr>
      <w:r>
        <w:rPr>
          <w:rFonts w:ascii="Times New Roman" w:hAnsi="Times New Roman"/>
          <w:sz w:val="24"/>
          <w:szCs w:val="24"/>
        </w:rPr>
        <w:t>Create a table named ‘</w:t>
      </w:r>
      <w:r>
        <w:rPr>
          <w:rFonts w:ascii="Times New Roman" w:hAnsi="Times New Roman"/>
          <w:b/>
          <w:bCs/>
          <w:sz w:val="24"/>
          <w:szCs w:val="24"/>
        </w:rPr>
        <w:t>MsS</w:t>
      </w:r>
      <w:r w:rsidRPr="009C67B3">
        <w:rPr>
          <w:rFonts w:ascii="Times New Roman" w:hAnsi="Times New Roman"/>
          <w:b/>
          <w:bCs/>
          <w:sz w:val="24"/>
          <w:szCs w:val="24"/>
          <w:lang w:val="id-ID"/>
        </w:rPr>
        <w:t>oftware</w:t>
      </w:r>
      <w:r>
        <w:rPr>
          <w:rFonts w:ascii="Times New Roman" w:hAnsi="Times New Roman"/>
          <w:sz w:val="24"/>
          <w:szCs w:val="24"/>
        </w:rPr>
        <w:t>’ with the following description:</w:t>
      </w:r>
    </w:p>
    <w:p w14:paraId="5CA301FE" w14:textId="77777777" w:rsidR="004A36D5" w:rsidRPr="00986388" w:rsidRDefault="004A36D5" w:rsidP="004A36D5">
      <w:pPr>
        <w:pStyle w:val="ListParagraph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E92EA5">
        <w:rPr>
          <w:rFonts w:ascii="Times New Roman" w:hAnsi="Times New Roman"/>
          <w:b/>
          <w:sz w:val="24"/>
          <w:szCs w:val="24"/>
        </w:rPr>
        <w:t>create table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92EA5">
        <w:rPr>
          <w:rFonts w:ascii="Times New Roman" w:hAnsi="Times New Roman"/>
          <w:b/>
          <w:sz w:val="24"/>
          <w:szCs w:val="24"/>
        </w:rPr>
        <w:t>like</w:t>
      </w:r>
      <w:r>
        <w:rPr>
          <w:rFonts w:ascii="Times New Roman" w:hAnsi="Times New Roman"/>
          <w:sz w:val="24"/>
          <w:szCs w:val="24"/>
        </w:rPr>
        <w:t>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010"/>
        <w:gridCol w:w="1842"/>
        <w:gridCol w:w="986"/>
        <w:gridCol w:w="4621"/>
      </w:tblGrid>
      <w:tr w:rsidR="004A36D5" w:rsidRPr="00E92EA5" w14:paraId="0C9C7BA7" w14:textId="77777777" w:rsidTr="00E536C7">
        <w:trPr>
          <w:trHeight w:val="350"/>
        </w:trPr>
        <w:tc>
          <w:tcPr>
            <w:tcW w:w="2010" w:type="dxa"/>
          </w:tcPr>
          <w:p w14:paraId="74904F21" w14:textId="77777777" w:rsidR="004A36D5" w:rsidRPr="00E92EA5" w:rsidRDefault="004A36D5" w:rsidP="00E536C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42" w:type="dxa"/>
          </w:tcPr>
          <w:p w14:paraId="5F389501" w14:textId="77777777" w:rsidR="004A36D5" w:rsidRPr="00E92EA5" w:rsidRDefault="004A36D5" w:rsidP="00E536C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86" w:type="dxa"/>
          </w:tcPr>
          <w:p w14:paraId="18B9367C" w14:textId="77777777" w:rsidR="004A36D5" w:rsidRPr="00E92EA5" w:rsidRDefault="004A36D5" w:rsidP="00E536C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4621" w:type="dxa"/>
            <w:vAlign w:val="center"/>
          </w:tcPr>
          <w:p w14:paraId="146BF4D6" w14:textId="77777777" w:rsidR="004A36D5" w:rsidRPr="00E92EA5" w:rsidRDefault="004A36D5" w:rsidP="00E536C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92EA5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4A36D5" w:rsidRPr="00E92EA5" w14:paraId="0C9F74B7" w14:textId="77777777" w:rsidTr="00E536C7">
        <w:tc>
          <w:tcPr>
            <w:tcW w:w="2010" w:type="dxa"/>
          </w:tcPr>
          <w:p w14:paraId="6A407B33" w14:textId="77777777" w:rsidR="004A36D5" w:rsidRPr="00E92EA5" w:rsidRDefault="004A36D5" w:rsidP="00E536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7B3">
              <w:rPr>
                <w:rFonts w:ascii="Times New Roman" w:hAnsi="Times New Roman"/>
                <w:sz w:val="24"/>
                <w:szCs w:val="24"/>
                <w:lang w:val="id-ID"/>
              </w:rPr>
              <w:t>SoftwareID</w:t>
            </w:r>
          </w:p>
        </w:tc>
        <w:tc>
          <w:tcPr>
            <w:tcW w:w="1842" w:type="dxa"/>
          </w:tcPr>
          <w:p w14:paraId="46C342F2" w14:textId="77777777" w:rsidR="004A36D5" w:rsidRPr="00E92EA5" w:rsidRDefault="004A36D5" w:rsidP="00E536C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986" w:type="dxa"/>
          </w:tcPr>
          <w:p w14:paraId="4BEC1B93" w14:textId="77777777" w:rsidR="004A36D5" w:rsidRPr="00E92EA5" w:rsidRDefault="004A36D5" w:rsidP="00E536C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21" w:type="dxa"/>
          </w:tcPr>
          <w:p w14:paraId="3BEAB231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Primary Key. </w:t>
            </w:r>
            <w:r w:rsidRPr="009C67B3">
              <w:rPr>
                <w:rFonts w:ascii="Times New Roman" w:hAnsi="Times New Roman"/>
                <w:sz w:val="24"/>
                <w:szCs w:val="24"/>
                <w:lang w:val="id-ID"/>
              </w:rPr>
              <w:t>SoftwareID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must be started with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‘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SW’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followed by 3 characters of number.</w:t>
            </w:r>
          </w:p>
          <w:p w14:paraId="35C2C8D5" w14:textId="77777777" w:rsidR="004A36D5" w:rsidRPr="00E92EA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Example: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SW</w:t>
            </w:r>
            <w:r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</w:tr>
      <w:tr w:rsidR="004A36D5" w:rsidRPr="00E92EA5" w14:paraId="5D2B547E" w14:textId="77777777" w:rsidTr="00E536C7">
        <w:trPr>
          <w:trHeight w:val="278"/>
        </w:trPr>
        <w:tc>
          <w:tcPr>
            <w:tcW w:w="2010" w:type="dxa"/>
          </w:tcPr>
          <w:p w14:paraId="5C4D4215" w14:textId="77777777" w:rsidR="004A36D5" w:rsidRPr="00E92EA5" w:rsidRDefault="004A36D5" w:rsidP="00E536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7B3">
              <w:rPr>
                <w:rFonts w:ascii="Times New Roman" w:hAnsi="Times New Roman"/>
                <w:sz w:val="24"/>
                <w:szCs w:val="24"/>
                <w:lang w:val="id-ID"/>
              </w:rPr>
              <w:t>SoftwareName</w:t>
            </w:r>
          </w:p>
        </w:tc>
        <w:tc>
          <w:tcPr>
            <w:tcW w:w="1842" w:type="dxa"/>
          </w:tcPr>
          <w:p w14:paraId="1AED02E9" w14:textId="77777777" w:rsidR="004A36D5" w:rsidRPr="00E92EA5" w:rsidRDefault="004A36D5" w:rsidP="00E536C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86" w:type="dxa"/>
          </w:tcPr>
          <w:p w14:paraId="119571F9" w14:textId="77777777" w:rsidR="004A36D5" w:rsidRPr="00E92EA5" w:rsidRDefault="004A36D5" w:rsidP="00E536C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21" w:type="dxa"/>
          </w:tcPr>
          <w:p w14:paraId="2D422251" w14:textId="77777777" w:rsidR="004A36D5" w:rsidRPr="00E92EA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Cannot be empty. </w:t>
            </w:r>
          </w:p>
        </w:tc>
      </w:tr>
      <w:tr w:rsidR="004A36D5" w:rsidRPr="00E92EA5" w14:paraId="1004E34B" w14:textId="77777777" w:rsidTr="00E536C7">
        <w:trPr>
          <w:trHeight w:val="278"/>
        </w:trPr>
        <w:tc>
          <w:tcPr>
            <w:tcW w:w="2010" w:type="dxa"/>
          </w:tcPr>
          <w:p w14:paraId="62554229" w14:textId="77777777" w:rsidR="004A36D5" w:rsidRDefault="004A36D5" w:rsidP="00E536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7B3">
              <w:rPr>
                <w:rFonts w:ascii="Times New Roman" w:hAnsi="Times New Roman"/>
                <w:sz w:val="24"/>
                <w:szCs w:val="24"/>
                <w:lang w:val="id-ID"/>
              </w:rPr>
              <w:t>SoftwareType</w:t>
            </w:r>
          </w:p>
        </w:tc>
        <w:tc>
          <w:tcPr>
            <w:tcW w:w="1842" w:type="dxa"/>
          </w:tcPr>
          <w:p w14:paraId="7BD7F74E" w14:textId="77777777" w:rsidR="004A36D5" w:rsidRDefault="004A36D5" w:rsidP="00E536C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86" w:type="dxa"/>
          </w:tcPr>
          <w:p w14:paraId="2737786E" w14:textId="77777777" w:rsidR="004A36D5" w:rsidRDefault="004A36D5" w:rsidP="00E536C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21" w:type="dxa"/>
          </w:tcPr>
          <w:p w14:paraId="1613C8A3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Cannot be empty.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Must contain either ‘</w:t>
            </w:r>
            <w:r w:rsidRPr="001450B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Application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’, ‘</w:t>
            </w:r>
            <w:r w:rsidRPr="001450B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System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’, ’</w:t>
            </w:r>
            <w:r w:rsidRPr="001450B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Programming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’, or    ’</w:t>
            </w:r>
            <w:r w:rsidRPr="001450B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Driver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’. </w:t>
            </w:r>
          </w:p>
        </w:tc>
      </w:tr>
    </w:tbl>
    <w:p w14:paraId="26907210" w14:textId="77777777" w:rsidR="004A36D5" w:rsidRPr="00E92EA5" w:rsidRDefault="004A36D5" w:rsidP="004A36D5">
      <w:pPr>
        <w:pStyle w:val="ListParagraph"/>
        <w:ind w:left="450"/>
        <w:jc w:val="both"/>
      </w:pPr>
    </w:p>
    <w:p w14:paraId="0E74A409" w14:textId="77777777" w:rsidR="004A36D5" w:rsidRPr="004206A6" w:rsidRDefault="004A36D5" w:rsidP="004A36D5">
      <w:pPr>
        <w:pStyle w:val="ListParagraph"/>
        <w:numPr>
          <w:ilvl w:val="0"/>
          <w:numId w:val="12"/>
        </w:numPr>
        <w:ind w:left="450"/>
        <w:jc w:val="both"/>
      </w:pPr>
      <w:r>
        <w:rPr>
          <w:rFonts w:ascii="Times New Roman" w:hAnsi="Times New Roman"/>
          <w:sz w:val="24"/>
        </w:rPr>
        <w:t>Add ‘</w:t>
      </w:r>
      <w:r>
        <w:rPr>
          <w:rFonts w:ascii="Times New Roman" w:hAnsi="Times New Roman"/>
          <w:sz w:val="24"/>
          <w:lang w:val="id-ID"/>
        </w:rPr>
        <w:t>StaffEmail</w:t>
      </w:r>
      <w:r>
        <w:rPr>
          <w:rFonts w:ascii="Times New Roman" w:hAnsi="Times New Roman"/>
          <w:sz w:val="24"/>
        </w:rPr>
        <w:t xml:space="preserve">’ as new column on </w:t>
      </w:r>
      <w:r>
        <w:rPr>
          <w:rFonts w:ascii="Times New Roman" w:hAnsi="Times New Roman"/>
          <w:b/>
          <w:sz w:val="24"/>
          <w:lang w:val="id-ID"/>
        </w:rPr>
        <w:t>MsStaff</w:t>
      </w:r>
      <w:r>
        <w:rPr>
          <w:rFonts w:ascii="Times New Roman" w:hAnsi="Times New Roman"/>
          <w:sz w:val="24"/>
        </w:rPr>
        <w:t xml:space="preserve"> table with varchar (50) data type and add a constraint on </w:t>
      </w:r>
      <w:r w:rsidRPr="001B107D">
        <w:rPr>
          <w:rFonts w:ascii="Times New Roman" w:hAnsi="Times New Roman"/>
          <w:b/>
          <w:bCs/>
          <w:sz w:val="24"/>
          <w:lang w:val="id-ID"/>
        </w:rPr>
        <w:t>Ms</w:t>
      </w:r>
      <w:r>
        <w:rPr>
          <w:rFonts w:ascii="Times New Roman" w:hAnsi="Times New Roman"/>
          <w:b/>
          <w:bCs/>
          <w:sz w:val="24"/>
          <w:lang w:val="id-ID"/>
        </w:rPr>
        <w:t>Staff</w:t>
      </w:r>
      <w:r>
        <w:rPr>
          <w:rFonts w:ascii="Times New Roman" w:hAnsi="Times New Roman"/>
          <w:sz w:val="24"/>
        </w:rPr>
        <w:t xml:space="preserve"> that </w:t>
      </w:r>
      <w:r>
        <w:rPr>
          <w:rFonts w:ascii="Times New Roman" w:hAnsi="Times New Roman"/>
          <w:sz w:val="24"/>
          <w:lang w:val="id-ID"/>
        </w:rPr>
        <w:t xml:space="preserve">StaffEmail </w:t>
      </w:r>
      <w:r>
        <w:rPr>
          <w:rFonts w:ascii="Times New Roman" w:hAnsi="Times New Roman"/>
          <w:sz w:val="24"/>
        </w:rPr>
        <w:t xml:space="preserve">must </w:t>
      </w:r>
      <w:r>
        <w:rPr>
          <w:rFonts w:ascii="Times New Roman" w:hAnsi="Times New Roman"/>
          <w:sz w:val="24"/>
          <w:lang w:val="id-ID"/>
        </w:rPr>
        <w:t>ends with</w:t>
      </w:r>
      <w:r>
        <w:rPr>
          <w:rFonts w:ascii="Times New Roman" w:hAnsi="Times New Roman"/>
          <w:sz w:val="24"/>
        </w:rPr>
        <w:t xml:space="preserve"> ‘</w:t>
      </w:r>
      <w:r>
        <w:rPr>
          <w:rFonts w:ascii="Times New Roman" w:hAnsi="Times New Roman"/>
          <w:sz w:val="24"/>
          <w:lang w:val="id-ID"/>
        </w:rPr>
        <w:t>.com</w:t>
      </w:r>
      <w:r>
        <w:rPr>
          <w:rFonts w:ascii="Times New Roman" w:hAnsi="Times New Roman"/>
          <w:sz w:val="24"/>
        </w:rPr>
        <w:t>’.</w:t>
      </w:r>
    </w:p>
    <w:p w14:paraId="2BC5A70A" w14:textId="77777777" w:rsidR="004A36D5" w:rsidRPr="00986388" w:rsidRDefault="004A36D5" w:rsidP="004A36D5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Pr="004206A6">
        <w:rPr>
          <w:rFonts w:ascii="Times New Roman" w:hAnsi="Times New Roman"/>
          <w:b/>
          <w:sz w:val="24"/>
        </w:rPr>
        <w:t>alter table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add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add constraint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like</w:t>
      </w:r>
      <w:r>
        <w:rPr>
          <w:rFonts w:ascii="Times New Roman" w:hAnsi="Times New Roman"/>
          <w:sz w:val="24"/>
        </w:rPr>
        <w:t>)</w:t>
      </w:r>
    </w:p>
    <w:p w14:paraId="58A60632" w14:textId="77777777" w:rsidR="004A36D5" w:rsidRDefault="004A36D5" w:rsidP="004A36D5">
      <w:pPr>
        <w:pStyle w:val="ListParagraph"/>
        <w:ind w:left="450"/>
        <w:jc w:val="both"/>
      </w:pPr>
      <w:r w:rsidRPr="009C67B3">
        <w:rPr>
          <w:noProof/>
        </w:rPr>
        <w:drawing>
          <wp:inline distT="0" distB="0" distL="0" distR="0" wp14:anchorId="0A3F4579" wp14:editId="3858F9B1">
            <wp:extent cx="5972175" cy="1486796"/>
            <wp:effectExtent l="19050" t="19050" r="9525" b="184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697" cy="1495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884A7" w14:textId="77777777" w:rsidR="004A36D5" w:rsidRPr="004206A6" w:rsidRDefault="004A36D5" w:rsidP="004A36D5">
      <w:pPr>
        <w:pStyle w:val="ListParagraph"/>
        <w:ind w:left="450"/>
        <w:jc w:val="both"/>
      </w:pPr>
    </w:p>
    <w:p w14:paraId="1D15E85E" w14:textId="77777777" w:rsidR="004A36D5" w:rsidRDefault="004A36D5" w:rsidP="004A36D5">
      <w:pPr>
        <w:spacing w:after="200" w:line="276" w:lineRule="auto"/>
        <w:rPr>
          <w:rFonts w:eastAsia="Calibri"/>
          <w:szCs w:val="22"/>
          <w:lang w:eastAsia="en-US"/>
        </w:rPr>
      </w:pPr>
      <w:r>
        <w:br w:type="page"/>
      </w:r>
    </w:p>
    <w:p w14:paraId="6C800EA0" w14:textId="77777777" w:rsidR="004A36D5" w:rsidRDefault="004A36D5" w:rsidP="004A36D5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Insert these data into </w:t>
      </w:r>
      <w:r w:rsidRPr="003B60B3">
        <w:rPr>
          <w:rFonts w:ascii="Times New Roman" w:hAnsi="Times New Roman"/>
          <w:b/>
          <w:bCs/>
          <w:sz w:val="24"/>
          <w:lang w:val="id-ID"/>
        </w:rPr>
        <w:t>MsProduct</w:t>
      </w:r>
      <w:r>
        <w:rPr>
          <w:rFonts w:ascii="Times New Roman" w:hAnsi="Times New Roman"/>
          <w:sz w:val="24"/>
        </w:rPr>
        <w:t xml:space="preserve"> table:</w:t>
      </w:r>
    </w:p>
    <w:p w14:paraId="07BDFDF9" w14:textId="77777777" w:rsidR="004A36D5" w:rsidRPr="00986388" w:rsidRDefault="004A36D5" w:rsidP="004A36D5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Pr="004206A6">
        <w:rPr>
          <w:rFonts w:ascii="Times New Roman" w:hAnsi="Times New Roman"/>
          <w:b/>
          <w:sz w:val="24"/>
        </w:rPr>
        <w:t>insert</w:t>
      </w:r>
      <w:r>
        <w:rPr>
          <w:rFonts w:ascii="Times New Roman" w:hAnsi="Times New Roman"/>
          <w:sz w:val="24"/>
        </w:rPr>
        <w:t>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67"/>
        <w:gridCol w:w="2790"/>
        <w:gridCol w:w="2250"/>
      </w:tblGrid>
      <w:tr w:rsidR="004A36D5" w14:paraId="056BCB5C" w14:textId="77777777" w:rsidTr="00E536C7">
        <w:trPr>
          <w:trHeight w:val="433"/>
        </w:trPr>
        <w:tc>
          <w:tcPr>
            <w:tcW w:w="5807" w:type="dxa"/>
            <w:gridSpan w:val="3"/>
            <w:shd w:val="clear" w:color="auto" w:fill="000000" w:themeFill="text1"/>
          </w:tcPr>
          <w:p w14:paraId="1EC4F806" w14:textId="77777777" w:rsidR="004A36D5" w:rsidRPr="00962C9B" w:rsidRDefault="004A36D5" w:rsidP="00E536C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62C9B">
              <w:rPr>
                <w:rFonts w:ascii="Times New Roman" w:hAnsi="Times New Roman"/>
                <w:b/>
                <w:bCs/>
                <w:sz w:val="24"/>
              </w:rPr>
              <w:t>Customer</w:t>
            </w:r>
          </w:p>
        </w:tc>
      </w:tr>
      <w:tr w:rsidR="004A36D5" w14:paraId="0C3B806C" w14:textId="77777777" w:rsidTr="00E536C7">
        <w:trPr>
          <w:trHeight w:val="433"/>
        </w:trPr>
        <w:tc>
          <w:tcPr>
            <w:tcW w:w="767" w:type="dxa"/>
          </w:tcPr>
          <w:p w14:paraId="13653F59" w14:textId="77777777" w:rsidR="004A36D5" w:rsidRPr="00962C9B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962C9B">
              <w:rPr>
                <w:rFonts w:ascii="Times New Roman" w:hAnsi="Times New Roman"/>
                <w:b/>
                <w:bCs/>
                <w:sz w:val="24"/>
              </w:rPr>
              <w:t>PK</w:t>
            </w:r>
          </w:p>
        </w:tc>
        <w:tc>
          <w:tcPr>
            <w:tcW w:w="2790" w:type="dxa"/>
          </w:tcPr>
          <w:p w14:paraId="2E3BF247" w14:textId="77777777" w:rsidR="004A36D5" w:rsidRPr="00962C9B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9C67B3">
              <w:rPr>
                <w:rFonts w:ascii="Times New Roman" w:hAnsi="Times New Roman"/>
                <w:b/>
                <w:bCs/>
                <w:sz w:val="24"/>
              </w:rPr>
              <w:t>ProductID</w:t>
            </w:r>
          </w:p>
        </w:tc>
        <w:tc>
          <w:tcPr>
            <w:tcW w:w="2250" w:type="dxa"/>
          </w:tcPr>
          <w:p w14:paraId="4CCA696E" w14:textId="77777777" w:rsidR="004A36D5" w:rsidRPr="00962C9B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962C9B">
              <w:rPr>
                <w:rFonts w:ascii="Times New Roman" w:hAnsi="Times New Roman"/>
                <w:b/>
                <w:bCs/>
                <w:sz w:val="24"/>
              </w:rPr>
              <w:t>CHAR(5)</w:t>
            </w:r>
          </w:p>
        </w:tc>
      </w:tr>
      <w:tr w:rsidR="004A36D5" w14:paraId="748B23BC" w14:textId="77777777" w:rsidTr="00E536C7">
        <w:trPr>
          <w:trHeight w:val="433"/>
        </w:trPr>
        <w:tc>
          <w:tcPr>
            <w:tcW w:w="767" w:type="dxa"/>
          </w:tcPr>
          <w:p w14:paraId="61BA7271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FK</w:t>
            </w:r>
          </w:p>
        </w:tc>
        <w:tc>
          <w:tcPr>
            <w:tcW w:w="2790" w:type="dxa"/>
          </w:tcPr>
          <w:p w14:paraId="48C556A1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9C67B3">
              <w:rPr>
                <w:rFonts w:ascii="Times New Roman" w:hAnsi="Times New Roman"/>
                <w:sz w:val="24"/>
              </w:rPr>
              <w:t>ProductTypeID</w:t>
            </w:r>
          </w:p>
        </w:tc>
        <w:tc>
          <w:tcPr>
            <w:tcW w:w="2250" w:type="dxa"/>
          </w:tcPr>
          <w:p w14:paraId="559948CF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CHAR</w:t>
            </w:r>
            <w:r>
              <w:rPr>
                <w:rFonts w:ascii="Times New Roman" w:hAnsi="Times New Roman"/>
                <w:sz w:val="24"/>
              </w:rPr>
              <w:t>(5)</w:t>
            </w:r>
          </w:p>
        </w:tc>
      </w:tr>
      <w:tr w:rsidR="004A36D5" w14:paraId="64D2B413" w14:textId="77777777" w:rsidTr="00E536C7">
        <w:trPr>
          <w:trHeight w:val="433"/>
        </w:trPr>
        <w:tc>
          <w:tcPr>
            <w:tcW w:w="767" w:type="dxa"/>
          </w:tcPr>
          <w:p w14:paraId="18E6CAC7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90" w:type="dxa"/>
          </w:tcPr>
          <w:p w14:paraId="68FDE1EC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9C67B3">
              <w:rPr>
                <w:rFonts w:ascii="Times New Roman" w:hAnsi="Times New Roman"/>
                <w:sz w:val="24"/>
              </w:rPr>
              <w:t>ProductName</w:t>
            </w:r>
          </w:p>
        </w:tc>
        <w:tc>
          <w:tcPr>
            <w:tcW w:w="2250" w:type="dxa"/>
          </w:tcPr>
          <w:p w14:paraId="6ED10C53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  <w:lang w:val="id-ID"/>
              </w:rPr>
              <w:t>255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4A36D5" w14:paraId="214195A5" w14:textId="77777777" w:rsidTr="00E536C7">
        <w:trPr>
          <w:trHeight w:val="433"/>
        </w:trPr>
        <w:tc>
          <w:tcPr>
            <w:tcW w:w="767" w:type="dxa"/>
          </w:tcPr>
          <w:p w14:paraId="02533AB6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90" w:type="dxa"/>
          </w:tcPr>
          <w:p w14:paraId="4E000A9E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9C67B3">
              <w:rPr>
                <w:rFonts w:ascii="Times New Roman" w:hAnsi="Times New Roman"/>
                <w:sz w:val="24"/>
              </w:rPr>
              <w:t>ProductDescription</w:t>
            </w:r>
          </w:p>
        </w:tc>
        <w:tc>
          <w:tcPr>
            <w:tcW w:w="2250" w:type="dxa"/>
          </w:tcPr>
          <w:p w14:paraId="72A43992" w14:textId="77777777" w:rsidR="004A36D5" w:rsidRDefault="004A36D5" w:rsidP="00E536C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  <w:lang w:val="id-ID"/>
              </w:rPr>
              <w:t>255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</w:tr>
    </w:tbl>
    <w:p w14:paraId="6C169B4D" w14:textId="77777777" w:rsidR="004A36D5" w:rsidRDefault="004A36D5" w:rsidP="004A36D5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8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2126"/>
        <w:gridCol w:w="3969"/>
        <w:gridCol w:w="1134"/>
      </w:tblGrid>
      <w:tr w:rsidR="004A36D5" w14:paraId="0E87AA01" w14:textId="77777777" w:rsidTr="00E536C7">
        <w:trPr>
          <w:cantSplit/>
          <w:trHeight w:val="353"/>
        </w:trPr>
        <w:tc>
          <w:tcPr>
            <w:tcW w:w="1417" w:type="dxa"/>
          </w:tcPr>
          <w:p w14:paraId="3A50DA4D" w14:textId="77777777" w:rsidR="004A36D5" w:rsidRPr="007A3915" w:rsidRDefault="004A36D5" w:rsidP="00E536C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C67B3">
              <w:rPr>
                <w:rFonts w:ascii="Times New Roman" w:hAnsi="Times New Roman"/>
                <w:b/>
                <w:bCs/>
                <w:sz w:val="24"/>
              </w:rPr>
              <w:t>ProductID</w:t>
            </w:r>
          </w:p>
        </w:tc>
        <w:tc>
          <w:tcPr>
            <w:tcW w:w="1843" w:type="dxa"/>
          </w:tcPr>
          <w:p w14:paraId="4AD3833B" w14:textId="77777777" w:rsidR="004A36D5" w:rsidRPr="007A3915" w:rsidRDefault="004A36D5" w:rsidP="00E536C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C67B3">
              <w:rPr>
                <w:rFonts w:ascii="Times New Roman" w:hAnsi="Times New Roman"/>
                <w:b/>
                <w:bCs/>
                <w:sz w:val="24"/>
              </w:rPr>
              <w:t>ProductTypeID</w:t>
            </w:r>
          </w:p>
        </w:tc>
        <w:tc>
          <w:tcPr>
            <w:tcW w:w="2126" w:type="dxa"/>
          </w:tcPr>
          <w:p w14:paraId="2F5E3E4F" w14:textId="77777777" w:rsidR="004A36D5" w:rsidRPr="007A3915" w:rsidRDefault="004A36D5" w:rsidP="00E536C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C67B3">
              <w:rPr>
                <w:rFonts w:ascii="Times New Roman" w:hAnsi="Times New Roman"/>
                <w:b/>
                <w:bCs/>
                <w:sz w:val="24"/>
              </w:rPr>
              <w:t>ProductName</w:t>
            </w:r>
          </w:p>
        </w:tc>
        <w:tc>
          <w:tcPr>
            <w:tcW w:w="3969" w:type="dxa"/>
          </w:tcPr>
          <w:p w14:paraId="4D89284D" w14:textId="77777777" w:rsidR="004A36D5" w:rsidRPr="007A3915" w:rsidRDefault="004A36D5" w:rsidP="00E536C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C67B3">
              <w:rPr>
                <w:rFonts w:ascii="Times New Roman" w:hAnsi="Times New Roman"/>
                <w:b/>
                <w:bCs/>
                <w:sz w:val="24"/>
              </w:rPr>
              <w:t>ProductDescription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1DBF661" w14:textId="77777777" w:rsidR="004A36D5" w:rsidRDefault="004A36D5" w:rsidP="00E536C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4A36D5" w14:paraId="0E61F3A1" w14:textId="77777777" w:rsidTr="00E536C7">
        <w:trPr>
          <w:trHeight w:val="616"/>
        </w:trPr>
        <w:tc>
          <w:tcPr>
            <w:tcW w:w="1417" w:type="dxa"/>
            <w:vAlign w:val="center"/>
          </w:tcPr>
          <w:p w14:paraId="059195C6" w14:textId="77777777" w:rsidR="004A36D5" w:rsidRDefault="004A36D5" w:rsidP="00E536C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9C67B3">
              <w:rPr>
                <w:rFonts w:ascii="Times New Roman" w:hAnsi="Times New Roman"/>
                <w:sz w:val="24"/>
              </w:rPr>
              <w:t>PD006</w:t>
            </w:r>
          </w:p>
        </w:tc>
        <w:tc>
          <w:tcPr>
            <w:tcW w:w="1843" w:type="dxa"/>
            <w:vAlign w:val="center"/>
          </w:tcPr>
          <w:p w14:paraId="3D2B8341" w14:textId="77777777" w:rsidR="004A36D5" w:rsidRDefault="004A36D5" w:rsidP="00E536C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9C67B3">
              <w:rPr>
                <w:rFonts w:ascii="Times New Roman" w:hAnsi="Times New Roman"/>
                <w:sz w:val="24"/>
              </w:rPr>
              <w:t>PT001</w:t>
            </w:r>
          </w:p>
        </w:tc>
        <w:tc>
          <w:tcPr>
            <w:tcW w:w="2126" w:type="dxa"/>
            <w:vAlign w:val="center"/>
          </w:tcPr>
          <w:p w14:paraId="4957228A" w14:textId="77777777" w:rsidR="004A36D5" w:rsidRDefault="004A36D5" w:rsidP="00E536C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9C67B3">
              <w:rPr>
                <w:rFonts w:ascii="Times New Roman" w:hAnsi="Times New Roman"/>
                <w:sz w:val="24"/>
              </w:rPr>
              <w:t>WD My Passport Ultra</w:t>
            </w:r>
          </w:p>
        </w:tc>
        <w:tc>
          <w:tcPr>
            <w:tcW w:w="3969" w:type="dxa"/>
            <w:vAlign w:val="center"/>
          </w:tcPr>
          <w:p w14:paraId="2ED4DE60" w14:textId="77777777" w:rsidR="004A36D5" w:rsidRDefault="004A36D5" w:rsidP="00E536C7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P</w:t>
            </w:r>
            <w:r w:rsidRPr="009C67B3">
              <w:rPr>
                <w:rFonts w:ascii="Times New Roman" w:hAnsi="Times New Roman"/>
                <w:sz w:val="24"/>
              </w:rPr>
              <w:t>ortable drive delivers quick and easy storage for your PC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763E556" w14:textId="77777777" w:rsidR="004A36D5" w:rsidRDefault="004A36D5" w:rsidP="00E536C7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</w:p>
        </w:tc>
      </w:tr>
    </w:tbl>
    <w:p w14:paraId="5ECC23BB" w14:textId="77777777" w:rsidR="004A36D5" w:rsidRDefault="004A36D5" w:rsidP="004A36D5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p w14:paraId="58839845" w14:textId="77777777" w:rsidR="004A36D5" w:rsidRDefault="004A36D5" w:rsidP="004A36D5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Display </w:t>
      </w:r>
      <w:r>
        <w:rPr>
          <w:rFonts w:ascii="Times New Roman" w:hAnsi="Times New Roman"/>
          <w:sz w:val="24"/>
          <w:lang w:val="id-ID"/>
        </w:rPr>
        <w:t>StaffName</w:t>
      </w:r>
      <w:r>
        <w:rPr>
          <w:rFonts w:ascii="Times New Roman" w:hAnsi="Times New Roman"/>
          <w:sz w:val="24"/>
        </w:rPr>
        <w:t xml:space="preserve"> (obtained from </w:t>
      </w:r>
      <w:r>
        <w:rPr>
          <w:rFonts w:ascii="Times New Roman" w:hAnsi="Times New Roman"/>
          <w:sz w:val="24"/>
          <w:lang w:val="id-ID"/>
        </w:rPr>
        <w:t>StaffName</w:t>
      </w:r>
      <w:r>
        <w:rPr>
          <w:rFonts w:ascii="Times New Roman" w:hAnsi="Times New Roman"/>
          <w:sz w:val="24"/>
        </w:rPr>
        <w:t xml:space="preserve"> in </w:t>
      </w:r>
      <w:r>
        <w:rPr>
          <w:rFonts w:ascii="Times New Roman" w:hAnsi="Times New Roman"/>
          <w:sz w:val="24"/>
          <w:lang w:val="id-ID"/>
        </w:rPr>
        <w:t>uppercase</w:t>
      </w:r>
      <w:r>
        <w:rPr>
          <w:rFonts w:ascii="Times New Roman" w:hAnsi="Times New Roman"/>
          <w:sz w:val="24"/>
        </w:rPr>
        <w:t xml:space="preserve"> format), </w:t>
      </w:r>
      <w:r>
        <w:rPr>
          <w:rFonts w:ascii="Times New Roman" w:hAnsi="Times New Roman"/>
          <w:sz w:val="24"/>
          <w:lang w:val="id-ID"/>
        </w:rPr>
        <w:t>StaffGender</w:t>
      </w:r>
      <w:r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sz w:val="24"/>
          <w:lang w:val="id-ID"/>
        </w:rPr>
        <w:t>StaffPhoneNumber</w:t>
      </w:r>
      <w:r>
        <w:rPr>
          <w:rFonts w:ascii="Times New Roman" w:hAnsi="Times New Roman"/>
          <w:sz w:val="24"/>
        </w:rPr>
        <w:t xml:space="preserve"> for every staff whose </w:t>
      </w:r>
      <w:r>
        <w:rPr>
          <w:rFonts w:ascii="Times New Roman" w:hAnsi="Times New Roman"/>
          <w:sz w:val="24"/>
          <w:lang w:val="id-ID"/>
        </w:rPr>
        <w:t xml:space="preserve">salary is bigger than </w:t>
      </w:r>
      <w:r w:rsidRPr="002D045E">
        <w:rPr>
          <w:rFonts w:ascii="Times New Roman" w:hAnsi="Times New Roman"/>
          <w:b/>
          <w:bCs/>
          <w:sz w:val="24"/>
          <w:lang w:val="id-ID"/>
        </w:rPr>
        <w:t>500000</w:t>
      </w:r>
      <w:r>
        <w:rPr>
          <w:rFonts w:ascii="Times New Roman" w:hAnsi="Times New Roman"/>
          <w:sz w:val="24"/>
        </w:rPr>
        <w:t>.</w:t>
      </w:r>
    </w:p>
    <w:p w14:paraId="4B757904" w14:textId="77777777" w:rsidR="004A36D5" w:rsidRPr="00986388" w:rsidRDefault="004A36D5" w:rsidP="004A36D5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upper</w:t>
      </w:r>
      <w:r>
        <w:rPr>
          <w:rFonts w:ascii="Times New Roman" w:hAnsi="Times New Roman"/>
          <w:sz w:val="24"/>
        </w:rPr>
        <w:t>)</w:t>
      </w:r>
    </w:p>
    <w:p w14:paraId="74B06225" w14:textId="77777777" w:rsidR="004A36D5" w:rsidRDefault="004A36D5" w:rsidP="004A36D5">
      <w:pPr>
        <w:pStyle w:val="ListParagraph"/>
        <w:ind w:left="450"/>
        <w:jc w:val="both"/>
        <w:rPr>
          <w:rFonts w:ascii="Times New Roman" w:hAnsi="Times New Roman"/>
          <w:sz w:val="24"/>
        </w:rPr>
      </w:pPr>
      <w:r w:rsidRPr="004B3CCE">
        <w:rPr>
          <w:rFonts w:ascii="Times New Roman" w:hAnsi="Times New Roman"/>
          <w:noProof/>
          <w:sz w:val="24"/>
        </w:rPr>
        <w:drawing>
          <wp:inline distT="0" distB="0" distL="0" distR="0" wp14:anchorId="486FC0C2" wp14:editId="0242BAEE">
            <wp:extent cx="3667125" cy="871508"/>
            <wp:effectExtent l="19050" t="19050" r="9525" b="2413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026" cy="8828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22186" w14:textId="77777777" w:rsidR="004A36D5" w:rsidRDefault="004A36D5" w:rsidP="004A36D5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p w14:paraId="25BCE3BA" w14:textId="77777777" w:rsidR="004A36D5" w:rsidRDefault="004A36D5" w:rsidP="004A36D5">
      <w:pPr>
        <w:spacing w:after="200" w:line="276" w:lineRule="auto"/>
        <w:rPr>
          <w:rFonts w:eastAsia="Calibri"/>
          <w:szCs w:val="22"/>
          <w:lang w:eastAsia="en-US"/>
        </w:rPr>
      </w:pPr>
      <w:r>
        <w:br w:type="page"/>
      </w:r>
    </w:p>
    <w:p w14:paraId="5A792C70" w14:textId="77777777" w:rsidR="004A36D5" w:rsidRDefault="004A36D5" w:rsidP="004A36D5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lastRenderedPageBreak/>
        <w:t>Update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id-ID"/>
        </w:rPr>
        <w:t>StaffS</w:t>
      </w:r>
      <w:r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z w:val="24"/>
          <w:lang w:val="id-ID"/>
        </w:rPr>
        <w:t xml:space="preserve">lary </w:t>
      </w:r>
      <w:r w:rsidRPr="001B107D">
        <w:rPr>
          <w:rFonts w:ascii="Times New Roman" w:hAnsi="Times New Roman"/>
          <w:bCs/>
          <w:sz w:val="24"/>
          <w:lang w:val="id-ID"/>
        </w:rPr>
        <w:t>on</w:t>
      </w:r>
      <w:r>
        <w:rPr>
          <w:rFonts w:ascii="Times New Roman" w:hAnsi="Times New Roman"/>
          <w:b/>
          <w:sz w:val="24"/>
          <w:lang w:val="id-ID"/>
        </w:rPr>
        <w:t xml:space="preserve"> MsStaff </w:t>
      </w:r>
      <w:r>
        <w:rPr>
          <w:rFonts w:ascii="Times New Roman" w:hAnsi="Times New Roman"/>
          <w:bCs/>
          <w:sz w:val="24"/>
          <w:lang w:val="id-ID"/>
        </w:rPr>
        <w:t>table</w:t>
      </w:r>
      <w:r>
        <w:rPr>
          <w:rFonts w:ascii="Times New Roman" w:hAnsi="Times New Roman"/>
          <w:b/>
          <w:sz w:val="24"/>
          <w:lang w:val="id-ID"/>
        </w:rPr>
        <w:t xml:space="preserve"> </w:t>
      </w:r>
      <w:r w:rsidRPr="001B107D">
        <w:rPr>
          <w:rFonts w:ascii="Times New Roman" w:hAnsi="Times New Roman"/>
          <w:bCs/>
          <w:sz w:val="24"/>
          <w:lang w:val="id-ID"/>
        </w:rPr>
        <w:t>to 100000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for every staff whose has serve customer with id ‘</w:t>
      </w:r>
      <w:r>
        <w:rPr>
          <w:rFonts w:ascii="Times New Roman" w:hAnsi="Times New Roman"/>
          <w:sz w:val="24"/>
          <w:lang w:val="id-ID"/>
        </w:rPr>
        <w:t>CU004</w:t>
      </w:r>
      <w:r>
        <w:rPr>
          <w:rFonts w:ascii="Times New Roman" w:hAnsi="Times New Roman"/>
          <w:sz w:val="24"/>
        </w:rPr>
        <w:t>’.</w:t>
      </w:r>
    </w:p>
    <w:p w14:paraId="75AAA4AB" w14:textId="77777777" w:rsidR="004A36D5" w:rsidRDefault="004A36D5" w:rsidP="004A36D5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update</w:t>
      </w:r>
      <w:r>
        <w:rPr>
          <w:rFonts w:ascii="Times New Roman" w:hAnsi="Times New Roman"/>
          <w:sz w:val="24"/>
        </w:rPr>
        <w:t xml:space="preserve">, </w:t>
      </w:r>
      <w:r w:rsidRPr="00BA7821">
        <w:rPr>
          <w:rFonts w:ascii="Times New Roman" w:hAnsi="Times New Roman"/>
          <w:b/>
          <w:bCs/>
          <w:sz w:val="24"/>
        </w:rPr>
        <w:t>l</w:t>
      </w:r>
      <w:r>
        <w:rPr>
          <w:rFonts w:ascii="Times New Roman" w:hAnsi="Times New Roman"/>
          <w:b/>
          <w:bCs/>
          <w:sz w:val="24"/>
        </w:rPr>
        <w:t>ike</w:t>
      </w:r>
      <w:r w:rsidRPr="00BA7821">
        <w:rPr>
          <w:rFonts w:ascii="Times New Roman" w:hAnsi="Times New Roman"/>
          <w:sz w:val="24"/>
        </w:rPr>
        <w:t>)</w:t>
      </w:r>
    </w:p>
    <w:p w14:paraId="2E7C281D" w14:textId="77777777" w:rsidR="004A36D5" w:rsidRPr="00325520" w:rsidRDefault="004A36D5" w:rsidP="004A36D5">
      <w:pPr>
        <w:pStyle w:val="ListParagraph"/>
        <w:ind w:left="450"/>
        <w:jc w:val="both"/>
        <w:rPr>
          <w:rFonts w:ascii="Times New Roman" w:hAnsi="Times New Roman"/>
          <w:b/>
          <w:sz w:val="24"/>
        </w:rPr>
      </w:pPr>
      <w:r w:rsidRPr="00325520">
        <w:rPr>
          <w:rFonts w:ascii="Times New Roman" w:hAnsi="Times New Roman"/>
          <w:b/>
          <w:sz w:val="24"/>
        </w:rPr>
        <w:t>Before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update</w:t>
      </w:r>
      <w:r w:rsidRPr="000540B9">
        <w:rPr>
          <w:rFonts w:ascii="Times New Roman" w:hAnsi="Times New Roman"/>
          <w:bCs/>
          <w:sz w:val="24"/>
        </w:rPr>
        <w:t>:</w:t>
      </w:r>
    </w:p>
    <w:p w14:paraId="6C1B9AE7" w14:textId="77777777" w:rsidR="004A36D5" w:rsidRPr="00F35ABF" w:rsidRDefault="004A36D5" w:rsidP="004A36D5">
      <w:pPr>
        <w:pStyle w:val="ListParagraph"/>
        <w:ind w:left="450"/>
        <w:jc w:val="both"/>
        <w:rPr>
          <w:rFonts w:ascii="Times New Roman" w:hAnsi="Times New Roman"/>
          <w:sz w:val="24"/>
        </w:rPr>
      </w:pPr>
      <w:r w:rsidRPr="001B107D">
        <w:rPr>
          <w:rFonts w:ascii="Times New Roman" w:hAnsi="Times New Roman"/>
          <w:noProof/>
          <w:sz w:val="24"/>
        </w:rPr>
        <w:drawing>
          <wp:inline distT="0" distB="0" distL="0" distR="0" wp14:anchorId="5509F7E1" wp14:editId="7A774E26">
            <wp:extent cx="4928870" cy="1374396"/>
            <wp:effectExtent l="19050" t="19050" r="24130" b="165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021" cy="1377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27CDC" w14:textId="77777777" w:rsidR="004A36D5" w:rsidRDefault="004A36D5" w:rsidP="004A36D5">
      <w:pPr>
        <w:spacing w:line="276" w:lineRule="auto"/>
        <w:ind w:firstLine="450"/>
      </w:pPr>
      <w:r w:rsidRPr="00D85207">
        <w:rPr>
          <w:b/>
        </w:rPr>
        <w:t>After</w:t>
      </w:r>
      <w:r w:rsidRPr="00D85207">
        <w:t xml:space="preserve"> </w:t>
      </w:r>
      <w:r>
        <w:t>update</w:t>
      </w:r>
      <w:r w:rsidRPr="00D85207">
        <w:t>:</w:t>
      </w:r>
    </w:p>
    <w:p w14:paraId="324D0852" w14:textId="77777777" w:rsidR="004A36D5" w:rsidRPr="00F35ABF" w:rsidRDefault="004A36D5" w:rsidP="004A36D5">
      <w:pPr>
        <w:spacing w:after="200" w:line="276" w:lineRule="auto"/>
        <w:ind w:firstLine="450"/>
      </w:pPr>
      <w:r w:rsidRPr="001B107D">
        <w:rPr>
          <w:noProof/>
        </w:rPr>
        <w:drawing>
          <wp:inline distT="0" distB="0" distL="0" distR="0" wp14:anchorId="4DFE0FB9" wp14:editId="26AE193B">
            <wp:extent cx="4909820" cy="1384214"/>
            <wp:effectExtent l="19050" t="19050" r="24130" b="2603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492" cy="1389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3FD1" w14:textId="61C8207A" w:rsidR="00BC6DE8" w:rsidRPr="00A32343" w:rsidRDefault="00BC6DE8" w:rsidP="004A36D5"/>
    <w:sectPr w:rsidR="00BC6DE8" w:rsidRPr="00A32343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B996" w14:textId="77777777" w:rsidR="00326B4E" w:rsidRDefault="00326B4E" w:rsidP="00273E4A">
      <w:r>
        <w:separator/>
      </w:r>
    </w:p>
  </w:endnote>
  <w:endnote w:type="continuationSeparator" w:id="0">
    <w:p w14:paraId="72DA3262" w14:textId="77777777" w:rsidR="00326B4E" w:rsidRDefault="00326B4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6954" w14:textId="77777777" w:rsidR="00326B4E" w:rsidRDefault="00326B4E" w:rsidP="00273E4A">
      <w:r>
        <w:separator/>
      </w:r>
    </w:p>
  </w:footnote>
  <w:footnote w:type="continuationSeparator" w:id="0">
    <w:p w14:paraId="72F498D5" w14:textId="77777777" w:rsidR="00326B4E" w:rsidRDefault="00326B4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31D8843" w:rsidR="005D0782" w:rsidRDefault="00766C7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766C7B">
            <w:rPr>
              <w:b/>
              <w:sz w:val="20"/>
              <w:lang w:val="id-ID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0481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00986"/>
    <w:rsid w:val="00224780"/>
    <w:rsid w:val="00235C36"/>
    <w:rsid w:val="002376FA"/>
    <w:rsid w:val="00256853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F89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26B4E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1D4C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36D5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83F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E7919"/>
    <w:rsid w:val="005F47E6"/>
    <w:rsid w:val="005F794B"/>
    <w:rsid w:val="0060201C"/>
    <w:rsid w:val="0060486C"/>
    <w:rsid w:val="00635EE5"/>
    <w:rsid w:val="006419A3"/>
    <w:rsid w:val="00643F75"/>
    <w:rsid w:val="00664137"/>
    <w:rsid w:val="0067443D"/>
    <w:rsid w:val="006D36BC"/>
    <w:rsid w:val="006F4D80"/>
    <w:rsid w:val="00701ECA"/>
    <w:rsid w:val="00720962"/>
    <w:rsid w:val="0072245D"/>
    <w:rsid w:val="007366BF"/>
    <w:rsid w:val="00737595"/>
    <w:rsid w:val="00766C7B"/>
    <w:rsid w:val="00782E0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86FD3"/>
    <w:rsid w:val="008939EF"/>
    <w:rsid w:val="00894072"/>
    <w:rsid w:val="00895B8D"/>
    <w:rsid w:val="008B08C6"/>
    <w:rsid w:val="008B212E"/>
    <w:rsid w:val="008B7541"/>
    <w:rsid w:val="008C1A4A"/>
    <w:rsid w:val="008C1D20"/>
    <w:rsid w:val="008D0135"/>
    <w:rsid w:val="008D1B94"/>
    <w:rsid w:val="008D411F"/>
    <w:rsid w:val="008E0FB7"/>
    <w:rsid w:val="008F6BBE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1DDA"/>
    <w:rsid w:val="00A1473C"/>
    <w:rsid w:val="00A32343"/>
    <w:rsid w:val="00A46082"/>
    <w:rsid w:val="00A50AF3"/>
    <w:rsid w:val="00A52AB7"/>
    <w:rsid w:val="00A53D38"/>
    <w:rsid w:val="00A552D5"/>
    <w:rsid w:val="00A933D3"/>
    <w:rsid w:val="00A97E29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7C38"/>
    <w:rsid w:val="00B65C0D"/>
    <w:rsid w:val="00B67595"/>
    <w:rsid w:val="00B7140C"/>
    <w:rsid w:val="00B81979"/>
    <w:rsid w:val="00B948DA"/>
    <w:rsid w:val="00B9609E"/>
    <w:rsid w:val="00BA5905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A797B"/>
    <w:rsid w:val="00CB3B33"/>
    <w:rsid w:val="00CB736B"/>
    <w:rsid w:val="00CD64BC"/>
    <w:rsid w:val="00CF11B0"/>
    <w:rsid w:val="00D070CB"/>
    <w:rsid w:val="00D22C95"/>
    <w:rsid w:val="00D30822"/>
    <w:rsid w:val="00D3685C"/>
    <w:rsid w:val="00D37E0D"/>
    <w:rsid w:val="00D47C75"/>
    <w:rsid w:val="00D60A6D"/>
    <w:rsid w:val="00D67DFC"/>
    <w:rsid w:val="00D85063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9521B"/>
    <w:rsid w:val="00EB5190"/>
    <w:rsid w:val="00EB7CD4"/>
    <w:rsid w:val="00ED5890"/>
    <w:rsid w:val="00EE182D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421D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30</cp:revision>
  <dcterms:created xsi:type="dcterms:W3CDTF">2017-10-20T05:51:00Z</dcterms:created>
  <dcterms:modified xsi:type="dcterms:W3CDTF">2021-09-14T06:11:00Z</dcterms:modified>
</cp:coreProperties>
</file>